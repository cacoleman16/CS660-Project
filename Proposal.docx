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C1B0A" w14:textId="77777777" w:rsidR="00175851" w:rsidRDefault="00175851" w:rsidP="00175851">
      <w:pPr>
        <w:pStyle w:val="PaperTitle"/>
      </w:pPr>
      <w:r>
        <w:br/>
      </w:r>
    </w:p>
    <w:p w14:paraId="66E642C5" w14:textId="136DC521" w:rsidR="00175851" w:rsidRDefault="005D295D" w:rsidP="00175851">
      <w:pPr>
        <w:pStyle w:val="PaperTitle"/>
      </w:pPr>
      <w:r>
        <w:t>Super Mario Game</w:t>
      </w:r>
    </w:p>
    <w:p w14:paraId="2A9C6E3D" w14:textId="77777777" w:rsidR="00175851" w:rsidRPr="00D404D9" w:rsidRDefault="00175851" w:rsidP="00175851">
      <w:pPr>
        <w:pStyle w:val="AuthorName"/>
        <w:rPr>
          <w:rFonts w:ascii="Times" w:hAnsi="Times"/>
        </w:rPr>
      </w:pPr>
      <w:r>
        <w:t>Author Names Go Here Using the Author Name Style</w:t>
      </w:r>
      <w:r w:rsidR="0008207A">
        <w:t xml:space="preserve"> (Required)</w:t>
      </w:r>
    </w:p>
    <w:p w14:paraId="4E3DD880" w14:textId="77777777" w:rsidR="00175851" w:rsidRDefault="00175851" w:rsidP="00175851">
      <w:pPr>
        <w:pStyle w:val="AffiliationandAddress"/>
      </w:pPr>
      <w:r>
        <w:t>Affiliations and Addresses Go Here Using the Affiliation and Address Style</w:t>
      </w:r>
      <w:r w:rsidR="0008207A">
        <w:t xml:space="preserve"> (Required)</w:t>
      </w:r>
      <w:r>
        <w:br/>
        <w:t>publications</w:t>
      </w:r>
      <w:r w:rsidR="008B5AFE">
        <w:t>19</w:t>
      </w:r>
      <w:r>
        <w:t>@aaai.org</w:t>
      </w:r>
      <w:r w:rsidR="0053013B">
        <w:t xml:space="preserve"> (email is text roman font using Affiliation and Address Style (Required)</w:t>
      </w:r>
      <w:r>
        <w:br/>
      </w:r>
    </w:p>
    <w:p w14:paraId="35A78523" w14:textId="77777777" w:rsidR="00175851" w:rsidRDefault="00175851" w:rsidP="00175851">
      <w:pPr>
        <w:tabs>
          <w:tab w:val="left" w:pos="200"/>
        </w:tabs>
        <w:spacing w:line="240" w:lineRule="exact"/>
        <w:ind w:left="200" w:right="200"/>
        <w:jc w:val="center"/>
        <w:rPr>
          <w:rFonts w:ascii="Times" w:hAnsi="Times"/>
          <w:sz w:val="20"/>
        </w:rPr>
      </w:pPr>
    </w:p>
    <w:p w14:paraId="76AB52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59C0530" w14:textId="77777777" w:rsidR="00E041A8" w:rsidRDefault="00E041A8">
      <w:pPr>
        <w:tabs>
          <w:tab w:val="left" w:pos="200"/>
        </w:tabs>
        <w:spacing w:line="240" w:lineRule="exact"/>
        <w:ind w:left="200" w:right="200"/>
        <w:jc w:val="center"/>
        <w:rPr>
          <w:rFonts w:ascii="Times" w:hAnsi="Times"/>
          <w:sz w:val="20"/>
        </w:rPr>
      </w:pPr>
    </w:p>
    <w:p w14:paraId="6D7FC259"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94FCE36" w14:textId="77777777" w:rsidR="00E041A8" w:rsidRDefault="00E041A8" w:rsidP="00E041A8">
      <w:pPr>
        <w:pStyle w:val="AbstractHead"/>
        <w:outlineLvl w:val="0"/>
      </w:pPr>
      <w:r>
        <w:t>Abstract</w:t>
      </w:r>
    </w:p>
    <w:p w14:paraId="65A6CD73" w14:textId="77777777" w:rsidR="00E041A8" w:rsidRDefault="00E041A8">
      <w:pPr>
        <w:pStyle w:val="AbstractText"/>
      </w:pPr>
      <w:r>
        <w:t>This is an example abstract. It goes here in 9 point Times New Roman type.</w:t>
      </w:r>
      <w:r w:rsidR="0008207A">
        <w:t xml:space="preserve"> Use of the Abstract Text style is required.</w:t>
      </w:r>
    </w:p>
    <w:p w14:paraId="4B249AD4" w14:textId="7F3AA923" w:rsidR="00E041A8" w:rsidRPr="00D376AC" w:rsidRDefault="001F1DAC">
      <w:pPr>
        <w:pStyle w:val="SectionHeading"/>
        <w:rPr>
          <w:b w:val="0"/>
          <w:i/>
        </w:rPr>
      </w:pPr>
      <w:r>
        <w:t>Problem to Solve</w:t>
      </w:r>
    </w:p>
    <w:p w14:paraId="078A991C" w14:textId="4914AD0E" w:rsidR="00E041A8" w:rsidRDefault="005D295D">
      <w:pPr>
        <w:pStyle w:val="Text"/>
      </w:pPr>
      <w:r>
        <w:t xml:space="preserve">The idea behind this project is to </w:t>
      </w:r>
    </w:p>
    <w:p w14:paraId="6B2085BC" w14:textId="69C7C684" w:rsidR="00E041A8" w:rsidRDefault="00C73CC6" w:rsidP="00175851">
      <w:pPr>
        <w:pStyle w:val="SubsectionHeading"/>
      </w:pPr>
      <w:r>
        <w:t>Significance</w:t>
      </w:r>
    </w:p>
    <w:p w14:paraId="59B770D6" w14:textId="42B9C992" w:rsidR="00E041A8" w:rsidRDefault="00C73CC6">
      <w:pPr>
        <w:pStyle w:val="Text"/>
      </w:pPr>
      <w:r>
        <w:t>The</w:t>
      </w:r>
    </w:p>
    <w:p w14:paraId="6D709F2D"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14976E99"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07A90C4"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491076FC"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17B17BD7"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0EE895DD" w14:textId="77777777" w:rsidR="00FA0270" w:rsidRDefault="00FA0270" w:rsidP="005C4CD8">
      <w:pPr>
        <w:pStyle w:val="FigureCaption"/>
      </w:pPr>
      <w:r>
        <w:t>This Is an Example of a Figure Caption.</w:t>
      </w:r>
      <w:r w:rsidR="0008207A">
        <w:t xml:space="preserve"> Use of the figure caption style is required.</w:t>
      </w:r>
    </w:p>
    <w:p w14:paraId="0BC9FFF4"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5F6CDDC0" w14:textId="77777777" w:rsidR="0008207A" w:rsidRDefault="0008207A" w:rsidP="0008207A">
      <w:pPr>
        <w:pStyle w:val="Text"/>
      </w:pPr>
      <w:r>
        <w:t>Use of the section heading style is required.</w:t>
      </w:r>
    </w:p>
    <w:p w14:paraId="6E83EBBC" w14:textId="77777777" w:rsidR="0053013B" w:rsidRDefault="0053013B" w:rsidP="0008207A">
      <w:pPr>
        <w:pStyle w:val="Text"/>
      </w:pPr>
    </w:p>
    <w:p w14:paraId="55F77518" w14:textId="77777777" w:rsidR="0053013B" w:rsidRDefault="0053013B" w:rsidP="0053013B">
      <w:pPr>
        <w:pStyle w:val="SectionHeading"/>
      </w:pPr>
      <w:r>
        <w:t>Figures and Tables</w:t>
      </w:r>
    </w:p>
    <w:p w14:paraId="115405D8" w14:textId="77777777" w:rsidR="0053013B" w:rsidRDefault="0053013B" w:rsidP="0053013B">
      <w:pPr>
        <w:pStyle w:val="FigureCaption"/>
      </w:pPr>
      <w:r>
        <w:t xml:space="preserve">This Is an Example of a Figure Caption. </w:t>
      </w:r>
    </w:p>
    <w:p w14:paraId="5F70E710" w14:textId="77777777" w:rsidR="0053013B" w:rsidRPr="0053013B" w:rsidRDefault="0053013B" w:rsidP="0053013B">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095D487A" w14:textId="77777777" w:rsidR="00E041A8" w:rsidRDefault="00E041A8" w:rsidP="00E041A8">
      <w:pPr>
        <w:pStyle w:val="SectionHeading"/>
        <w:outlineLvl w:val="0"/>
      </w:pPr>
      <w:r>
        <w:t>Margins</w:t>
      </w:r>
    </w:p>
    <w:p w14:paraId="5AB226DE"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7F89F57A" w14:textId="77777777" w:rsidR="00E041A8" w:rsidRDefault="00E041A8">
      <w:pPr>
        <w:pStyle w:val="BulletedList"/>
      </w:pPr>
      <w:r>
        <w:t>• Top margin: 3⁄4 of an inch</w:t>
      </w:r>
    </w:p>
    <w:p w14:paraId="6A9B3990" w14:textId="77777777" w:rsidR="00E041A8" w:rsidRDefault="00E041A8">
      <w:pPr>
        <w:pStyle w:val="BulletedList"/>
      </w:pPr>
      <w:r>
        <w:t>• Left margin: 3⁄4 inch</w:t>
      </w:r>
    </w:p>
    <w:p w14:paraId="5FFC270C" w14:textId="77777777" w:rsidR="00E041A8" w:rsidRDefault="00E041A8">
      <w:pPr>
        <w:pStyle w:val="BulletedList"/>
      </w:pPr>
      <w:r>
        <w:t>• Right margin: 3⁄4 inch</w:t>
      </w:r>
    </w:p>
    <w:p w14:paraId="6772DA1D" w14:textId="77777777" w:rsidR="00E041A8" w:rsidRDefault="00E041A8">
      <w:pPr>
        <w:pStyle w:val="BulletedList"/>
      </w:pPr>
      <w:r>
        <w:t>• Bottom margin: 1-1⁄4 inches</w:t>
      </w:r>
    </w:p>
    <w:p w14:paraId="3C2673CF"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2A35ADE8" w14:textId="77777777" w:rsidR="0008207A" w:rsidRDefault="0008207A" w:rsidP="0008207A">
      <w:pPr>
        <w:pStyle w:val="SectionHeading"/>
        <w:outlineLvl w:val="0"/>
      </w:pPr>
      <w:r>
        <w:t>Style Sheet Use and Alterations</w:t>
      </w:r>
    </w:p>
    <w:p w14:paraId="685D71B9" w14:textId="77777777"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Header, Normal, and Heading 1.</w:t>
      </w:r>
    </w:p>
    <w:p w14:paraId="63E0BB3E" w14:textId="77777777" w:rsidR="000F2BCA" w:rsidRDefault="000F2BCA" w:rsidP="000F2BCA">
      <w:pPr>
        <w:pStyle w:val="SectionHeading"/>
        <w:outlineLvl w:val="0"/>
      </w:pPr>
      <w:r>
        <w:t>Fonts</w:t>
      </w:r>
    </w:p>
    <w:p w14:paraId="3F7C2F16" w14:textId="77777777" w:rsidR="000F2BCA" w:rsidRDefault="000F2BCA" w:rsidP="00074E6C">
      <w:pPr>
        <w:pStyle w:val="Text"/>
      </w:pPr>
      <w:r>
        <w:t>All fonts must be embedded for your paper to be published. No exceptions.</w:t>
      </w:r>
    </w:p>
    <w:p w14:paraId="1A27389C" w14:textId="77777777" w:rsidR="003B3F39" w:rsidRDefault="003B3F39" w:rsidP="003B3F39">
      <w:pPr>
        <w:pStyle w:val="SectionHeading"/>
      </w:pPr>
      <w:r>
        <w:lastRenderedPageBreak/>
        <w:t>Citation Style and Reference Style</w:t>
      </w:r>
    </w:p>
    <w:p w14:paraId="6DB37570"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18AD2F71" w14:textId="77777777" w:rsidR="00E041A8" w:rsidRDefault="00E041A8" w:rsidP="00E041A8">
      <w:pPr>
        <w:pStyle w:val="SectionHeading"/>
        <w:outlineLvl w:val="0"/>
      </w:pPr>
      <w:r>
        <w:t>References</w:t>
      </w:r>
    </w:p>
    <w:p w14:paraId="4701CF4D"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B7AA13A"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1A880943"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6FD804FC"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4D4439D9" w14:textId="77777777" w:rsidR="00033FBC" w:rsidRDefault="00033FBC" w:rsidP="00033FBC">
      <w:pPr>
        <w:pStyle w:val="References"/>
      </w:pPr>
      <w:r>
        <w:t xml:space="preserve">Robinson, A. L. 1980a. New Ways to Make Microcircuits Smaller. </w:t>
      </w:r>
      <w:r>
        <w:rPr>
          <w:i/>
        </w:rPr>
        <w:t>Science</w:t>
      </w:r>
      <w:r>
        <w:t xml:space="preserve"> 208:1019-1026.</w:t>
      </w:r>
    </w:p>
    <w:p w14:paraId="4D6C0EE0" w14:textId="77777777" w:rsidR="00033FBC" w:rsidRDefault="00033FBC" w:rsidP="00033FBC">
      <w:pPr>
        <w:pStyle w:val="References"/>
      </w:pPr>
    </w:p>
    <w:p w14:paraId="4583876F"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BAA3F" w14:textId="77777777" w:rsidR="002F47F6" w:rsidRDefault="002F47F6">
      <w:r>
        <w:separator/>
      </w:r>
    </w:p>
  </w:endnote>
  <w:endnote w:type="continuationSeparator" w:id="0">
    <w:p w14:paraId="0EDC3CE5" w14:textId="77777777" w:rsidR="002F47F6" w:rsidRDefault="002F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89CAA" w14:textId="77777777" w:rsidR="002F47F6" w:rsidRDefault="002F47F6">
      <w:r>
        <w:separator/>
      </w:r>
    </w:p>
  </w:footnote>
  <w:footnote w:type="continuationSeparator" w:id="0">
    <w:p w14:paraId="74254EAB" w14:textId="77777777" w:rsidR="002F47F6" w:rsidRDefault="002F4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33FBC"/>
    <w:rsid w:val="00074E6C"/>
    <w:rsid w:val="0008207A"/>
    <w:rsid w:val="000A353D"/>
    <w:rsid w:val="000F2BCA"/>
    <w:rsid w:val="00104A13"/>
    <w:rsid w:val="00175851"/>
    <w:rsid w:val="001F00E6"/>
    <w:rsid w:val="001F1DAC"/>
    <w:rsid w:val="00203F92"/>
    <w:rsid w:val="00240EEA"/>
    <w:rsid w:val="00241D94"/>
    <w:rsid w:val="0025233E"/>
    <w:rsid w:val="002F47F6"/>
    <w:rsid w:val="00300966"/>
    <w:rsid w:val="0031687E"/>
    <w:rsid w:val="003A085A"/>
    <w:rsid w:val="003B3F39"/>
    <w:rsid w:val="003F4DB5"/>
    <w:rsid w:val="00417CBB"/>
    <w:rsid w:val="004301B9"/>
    <w:rsid w:val="0053013B"/>
    <w:rsid w:val="00547FED"/>
    <w:rsid w:val="005A409D"/>
    <w:rsid w:val="005C4CD8"/>
    <w:rsid w:val="005D295D"/>
    <w:rsid w:val="00762541"/>
    <w:rsid w:val="007C2E6F"/>
    <w:rsid w:val="00801FA9"/>
    <w:rsid w:val="008268BA"/>
    <w:rsid w:val="008B5AFE"/>
    <w:rsid w:val="008D073C"/>
    <w:rsid w:val="00920050"/>
    <w:rsid w:val="00953122"/>
    <w:rsid w:val="00A77546"/>
    <w:rsid w:val="00AB428F"/>
    <w:rsid w:val="00AD17C9"/>
    <w:rsid w:val="00B32AAF"/>
    <w:rsid w:val="00B50DFF"/>
    <w:rsid w:val="00B57583"/>
    <w:rsid w:val="00B92E37"/>
    <w:rsid w:val="00C73CC6"/>
    <w:rsid w:val="00D35C19"/>
    <w:rsid w:val="00DF21B2"/>
    <w:rsid w:val="00E041A8"/>
    <w:rsid w:val="00E35A64"/>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58E9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li/Desktop/School/CS%20660%20Sequential%20Decision%20Making/Assignments/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3</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Elinor Rubin-McGregor</cp:lastModifiedBy>
  <cp:revision>5</cp:revision>
  <dcterms:created xsi:type="dcterms:W3CDTF">2020-10-30T03:32:00Z</dcterms:created>
  <dcterms:modified xsi:type="dcterms:W3CDTF">2020-11-01T21:55:00Z</dcterms:modified>
</cp:coreProperties>
</file>